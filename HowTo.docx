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3E" w:rsidRDefault="00C72A40">
      <w:pPr>
        <w:pStyle w:val="Heading2"/>
        <w:jc w:val="center"/>
      </w:pPr>
      <w:r>
        <w:rPr>
          <w:rFonts w:hint="eastAsia"/>
        </w:rPr>
        <w:t>How</w:t>
      </w:r>
      <w:r>
        <w:t xml:space="preserve"> to copy and manage </w:t>
      </w:r>
      <w:proofErr w:type="spellStart"/>
      <w:r>
        <w:t>VirtaulMachine</w:t>
      </w:r>
      <w:proofErr w:type="spellEnd"/>
    </w:p>
    <w:p w:rsidR="00F2133E" w:rsidRDefault="00C72A4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Author: Will </w:t>
      </w:r>
      <w:proofErr w:type="gramStart"/>
      <w:r>
        <w:rPr>
          <w:rFonts w:hint="eastAsia"/>
        </w:rPr>
        <w:t>Cai</w:t>
      </w:r>
      <w:proofErr w:type="gramEnd"/>
    </w:p>
    <w:p w:rsidR="00F2133E" w:rsidRDefault="00F2133E"/>
    <w:p w:rsidR="00F2133E" w:rsidRDefault="00F2133E"/>
    <w:p w:rsidR="00F2133E" w:rsidRDefault="00C72A40">
      <w:proofErr w:type="spellStart"/>
      <w:r>
        <w:rPr>
          <w:rFonts w:hint="eastAsia"/>
        </w:rPr>
        <w:t>Revison</w:t>
      </w:r>
      <w:proofErr w:type="spellEnd"/>
      <w:r>
        <w:rPr>
          <w:rFonts w:hint="eastAsia"/>
        </w:rPr>
        <w:t xml:space="preserve"> History</w:t>
      </w: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58"/>
        <w:gridCol w:w="1423"/>
        <w:gridCol w:w="2211"/>
        <w:gridCol w:w="3622"/>
      </w:tblGrid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Version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Date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O</w:t>
            </w:r>
            <w:r>
              <w:rPr>
                <w:rFonts w:eastAsia="宋体" w:hint="eastAsia"/>
                <w:lang w:eastAsia="zh-CN"/>
              </w:rPr>
              <w:t>perator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Comments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0.1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2013/05/07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proofErr w:type="spellStart"/>
            <w:r>
              <w:rPr>
                <w:rFonts w:eastAsia="宋体" w:hint="eastAsia"/>
                <w:lang w:eastAsia="zh-CN"/>
              </w:rPr>
              <w:t>Init</w:t>
            </w:r>
            <w:proofErr w:type="spellEnd"/>
            <w:r>
              <w:rPr>
                <w:rFonts w:eastAsia="宋体" w:hint="eastAsia"/>
                <w:lang w:eastAsia="zh-CN"/>
              </w:rPr>
              <w:t xml:space="preserve"> version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2013/11/</w:t>
            </w:r>
            <w:r>
              <w:rPr>
                <w:rFonts w:eastAsia="宋体" w:hint="eastAsia"/>
                <w:lang w:eastAsia="zh-CN"/>
              </w:rPr>
              <w:t>0</w:t>
            </w:r>
            <w:r>
              <w:rPr>
                <w:rFonts w:eastAsia="宋体"/>
                <w:lang w:eastAsia="zh-CN"/>
              </w:rPr>
              <w:t>7</w:t>
            </w:r>
          </w:p>
        </w:tc>
        <w:tc>
          <w:tcPr>
            <w:tcW w:w="2340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C72A40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Modify the doc based on scripts improved</w:t>
            </w:r>
          </w:p>
        </w:tc>
      </w:tr>
      <w:tr w:rsidR="00F2133E">
        <w:tc>
          <w:tcPr>
            <w:tcW w:w="11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0.3</w:t>
            </w:r>
          </w:p>
        </w:tc>
        <w:tc>
          <w:tcPr>
            <w:tcW w:w="14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2014/11/24</w:t>
            </w:r>
          </w:p>
        </w:tc>
        <w:tc>
          <w:tcPr>
            <w:tcW w:w="2340" w:type="dxa"/>
            <w:shd w:val="clear" w:color="auto" w:fill="auto"/>
          </w:tcPr>
          <w:p w:rsidR="00F2133E" w:rsidRDefault="003631BB">
            <w:pPr>
              <w:pStyle w:val="Body"/>
            </w:pPr>
            <w:r>
              <w:t>Will Cai</w:t>
            </w:r>
          </w:p>
        </w:tc>
        <w:tc>
          <w:tcPr>
            <w:tcW w:w="3888" w:type="dxa"/>
            <w:shd w:val="clear" w:color="auto" w:fill="auto"/>
          </w:tcPr>
          <w:p w:rsidR="00F2133E" w:rsidRDefault="003631BB">
            <w:pPr>
              <w:pStyle w:val="Body"/>
            </w:pPr>
            <w:r>
              <w:t>Modify commands name and improve some function</w:t>
            </w:r>
          </w:p>
        </w:tc>
      </w:tr>
    </w:tbl>
    <w:p w:rsidR="00F2133E" w:rsidRDefault="00F2133E"/>
    <w:p w:rsidR="00F2133E" w:rsidRDefault="00C72A40">
      <w:pPr>
        <w:widowControl/>
        <w:jc w:val="left"/>
      </w:pPr>
      <w:r>
        <w:br w:type="page"/>
      </w:r>
    </w:p>
    <w:p w:rsidR="00F2133E" w:rsidRDefault="00C72A40">
      <w:pPr>
        <w:pStyle w:val="Heading3"/>
      </w:pPr>
      <w:r>
        <w:rPr>
          <w:rFonts w:hint="eastAsia"/>
        </w:rPr>
        <w:t>C</w:t>
      </w:r>
      <w:r>
        <w:t xml:space="preserve">reate a temple </w:t>
      </w:r>
      <w:proofErr w:type="spellStart"/>
      <w:r>
        <w:t>VirtualMachine</w:t>
      </w:r>
      <w:proofErr w:type="spellEnd"/>
    </w:p>
    <w:p w:rsidR="00F2133E" w:rsidRDefault="00C72A40">
      <w:pPr>
        <w:rPr>
          <w:b/>
        </w:rPr>
      </w:pPr>
      <w:r>
        <w:rPr>
          <w:b/>
        </w:rPr>
        <w:t xml:space="preserve">If you want to create a template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for VMs copying and other management, total 4 steps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temple </w:t>
      </w:r>
      <w:proofErr w:type="spellStart"/>
      <w:r>
        <w:rPr>
          <w:sz w:val="24"/>
          <w:szCs w:val="24"/>
        </w:rPr>
        <w:t>VirtualMachine</w:t>
      </w:r>
      <w:proofErr w:type="spellEnd"/>
    </w:p>
    <w:p w:rsidR="00F2133E" w:rsidRDefault="00C72A40">
      <w:r>
        <w:t>File---Deploy OVF Template</w:t>
      </w:r>
    </w:p>
    <w:p w:rsidR="00F2133E" w:rsidRDefault="00C72A40">
      <w:r>
        <w:t>Source---Choose correct ova----Next</w:t>
      </w:r>
    </w:p>
    <w:p w:rsidR="00F2133E" w:rsidRDefault="00C72A40">
      <w:r>
        <w:t>OVA Template Details---Next</w:t>
      </w:r>
    </w:p>
    <w:p w:rsidR="00F2133E" w:rsidRDefault="00C72A40">
      <w:r>
        <w:t>Name and Location---Type ‘vm001’</w:t>
      </w:r>
    </w:p>
    <w:p w:rsidR="00F2133E" w:rsidRDefault="00C72A40">
      <w:r>
        <w:t>(If we want to use script to copy the VM</w:t>
      </w:r>
      <w:r>
        <w:rPr>
          <w:rFonts w:hint="eastAsia"/>
        </w:rPr>
        <w:t xml:space="preserve"> </w:t>
      </w:r>
      <w:r>
        <w:t xml:space="preserve">and manage their </w:t>
      </w:r>
      <w:proofErr w:type="spellStart"/>
      <w:r>
        <w:t>aciton</w:t>
      </w:r>
      <w:proofErr w:type="spellEnd"/>
      <w:r>
        <w:t xml:space="preserve">, we should follow the example’s format, such as </w:t>
      </w:r>
      <w:proofErr w:type="gramStart"/>
      <w:r>
        <w:t>‘xxx001’ )</w:t>
      </w:r>
      <w:proofErr w:type="gramEnd"/>
      <w:r>
        <w:t xml:space="preserve"> for the temple </w:t>
      </w:r>
      <w:proofErr w:type="spellStart"/>
      <w:r>
        <w:t>VirtualMachine</w:t>
      </w:r>
      <w:proofErr w:type="spellEnd"/>
      <w:r>
        <w:t xml:space="preserve"> such as below---Next</w:t>
      </w:r>
    </w:p>
    <w:p w:rsidR="00F2133E" w:rsidRDefault="00C72A40">
      <w:r>
        <w:rPr>
          <w:noProof/>
        </w:rPr>
        <w:drawing>
          <wp:inline distT="0" distB="0" distL="85723" distR="85723">
            <wp:extent cx="2400300" cy="11702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7025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Disk Format---Next</w:t>
      </w:r>
    </w:p>
    <w:p w:rsidR="00F2133E" w:rsidRDefault="00C72A40">
      <w:r>
        <w:t>Network Mapping---Choose correct Network for eth0 and eth1 (</w:t>
      </w:r>
      <w:r>
        <w:rPr>
          <w:b/>
          <w:color w:val="FF0000"/>
        </w:rPr>
        <w:t>Be careful of the eth0, should not be public network</w:t>
      </w:r>
      <w:proofErr w:type="gramStart"/>
      <w:r>
        <w:t>)---</w:t>
      </w:r>
      <w:proofErr w:type="gramEnd"/>
      <w:r>
        <w:t>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334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43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Ready to complete---Finish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2.Modify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parameters</w:t>
      </w:r>
    </w:p>
    <w:p w:rsidR="00F2133E" w:rsidRDefault="00C72A40">
      <w:pPr>
        <w:rPr>
          <w:b/>
        </w:rPr>
      </w:pPr>
      <w:r>
        <w:rPr>
          <w:b/>
        </w:rPr>
        <w:t xml:space="preserve">Add serial port, if you should use serial port to control the </w:t>
      </w:r>
      <w:proofErr w:type="spellStart"/>
      <w:r>
        <w:rPr>
          <w:b/>
        </w:rPr>
        <w:t>vms</w:t>
      </w:r>
      <w:proofErr w:type="spellEnd"/>
    </w:p>
    <w:p w:rsidR="00F2133E" w:rsidRDefault="00C72A40">
      <w:r>
        <w:t xml:space="preserve">Right click your created </w:t>
      </w:r>
      <w:proofErr w:type="spellStart"/>
      <w:r>
        <w:t>VirtualMachine</w:t>
      </w:r>
      <w:proofErr w:type="spellEnd"/>
      <w:r>
        <w:t>---choose ‘Edit Settings’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11400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00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‘Add’</w:t>
      </w:r>
    </w:p>
    <w:p w:rsidR="00F2133E" w:rsidRDefault="00C72A40">
      <w:r>
        <w:rPr>
          <w:noProof/>
        </w:rPr>
        <w:drawing>
          <wp:inline distT="0" distB="0" distL="0" distR="0">
            <wp:extent cx="5274310" cy="2943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08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‘Serial Port’---Next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7032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Port Type---Choose ‘Connect via Network’---Next</w:t>
      </w:r>
    </w:p>
    <w:p w:rsidR="00F2133E" w:rsidRDefault="00C72A40">
      <w:r>
        <w:rPr>
          <w:noProof/>
        </w:rPr>
        <w:drawing>
          <wp:inline distT="0" distB="0" distL="0" distR="0">
            <wp:extent cx="5274310" cy="165501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012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Select Network Backing---Choose ‘Server (VM listens for connection)’---Type ‘telnet</w:t>
      </w:r>
      <w:proofErr w:type="gramStart"/>
      <w:r>
        <w:t>:/</w:t>
      </w:r>
      <w:proofErr w:type="gramEnd"/>
      <w:r>
        <w:t>/:2001’ in Port URI---Next---Finish</w:t>
      </w:r>
    </w:p>
    <w:p w:rsidR="00F2133E" w:rsidRDefault="00C72A40">
      <w:r>
        <w:rPr>
          <w:noProof/>
        </w:rPr>
        <w:lastRenderedPageBreak/>
        <w:drawing>
          <wp:inline distT="0" distB="0" distL="0" distR="0">
            <wp:extent cx="5274310" cy="417480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807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pPr>
        <w:rPr>
          <w:b/>
        </w:rPr>
      </w:pPr>
      <w:r>
        <w:rPr>
          <w:b/>
        </w:rPr>
        <w:t>Modify memory if need</w:t>
      </w:r>
    </w:p>
    <w:p w:rsidR="00F2133E" w:rsidRDefault="00C72A40">
      <w:r>
        <w:t>Click ‘Memory’---Type 256</w:t>
      </w:r>
    </w:p>
    <w:p w:rsidR="00F2133E" w:rsidRDefault="00C72A40">
      <w:r>
        <w:rPr>
          <w:noProof/>
        </w:rPr>
        <w:drawing>
          <wp:inline distT="0" distB="0" distL="0" distR="0">
            <wp:extent cx="5274310" cy="160689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8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C72A40">
      <w:r>
        <w:t>Click OK to confirm modify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t>3.Active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and update to the image you want if need(Aerohive Product only, other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can skip this step)</w:t>
      </w:r>
    </w:p>
    <w:p w:rsidR="00F2133E" w:rsidRDefault="00C72A40">
      <w:pPr>
        <w:rPr>
          <w:b/>
        </w:rPr>
      </w:pPr>
      <w:r>
        <w:rPr>
          <w:b/>
        </w:rPr>
        <w:t xml:space="preserve">Power on your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firstly</w:t>
      </w:r>
    </w:p>
    <w:p w:rsidR="00F2133E" w:rsidRDefault="00C72A40">
      <w:r>
        <w:rPr>
          <w:noProof/>
        </w:rPr>
        <w:drawing>
          <wp:inline distT="0" distB="0" distL="0" distR="0">
            <wp:extent cx="5274310" cy="46699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96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>
      <w:pPr>
        <w:rPr>
          <w:b/>
        </w:rPr>
      </w:pPr>
    </w:p>
    <w:p w:rsidR="00F2133E" w:rsidRDefault="00C72A40">
      <w:pPr>
        <w:rPr>
          <w:b/>
        </w:rPr>
      </w:pPr>
      <w:r>
        <w:rPr>
          <w:b/>
        </w:rPr>
        <w:lastRenderedPageBreak/>
        <w:t xml:space="preserve">Login </w:t>
      </w:r>
      <w:proofErr w:type="spellStart"/>
      <w:r>
        <w:rPr>
          <w:b/>
        </w:rPr>
        <w:t>VirtualMachine</w:t>
      </w:r>
      <w:proofErr w:type="spellEnd"/>
      <w:r>
        <w:rPr>
          <w:b/>
        </w:rPr>
        <w:t xml:space="preserve"> and active it</w:t>
      </w:r>
    </w:p>
    <w:p w:rsidR="00F2133E" w:rsidRDefault="00C72A40">
      <w:r>
        <w:t xml:space="preserve">Login </w:t>
      </w:r>
      <w:proofErr w:type="spellStart"/>
      <w:r>
        <w:t>VirtualMachine</w:t>
      </w:r>
      <w:proofErr w:type="spellEnd"/>
      <w:r>
        <w:t xml:space="preserve"> via serial </w:t>
      </w:r>
      <w:proofErr w:type="gramStart"/>
      <w:r>
        <w:t>port(</w:t>
      </w:r>
      <w:proofErr w:type="gramEnd"/>
      <w:r>
        <w:t>command is ‘telnet 10.155.32.134 2001’ here)</w:t>
      </w:r>
    </w:p>
    <w:p w:rsidR="00F2133E" w:rsidRDefault="00C72A40">
      <w:r>
        <w:t xml:space="preserve">        </w:t>
      </w:r>
    </w:p>
    <w:p w:rsidR="00F2133E" w:rsidRDefault="00C72A40">
      <w:proofErr w:type="spellStart"/>
      <w:r>
        <w:t>well@well-virtual-machine</w:t>
      </w:r>
      <w:proofErr w:type="spellEnd"/>
      <w:r>
        <w:t>:~$</w:t>
      </w:r>
      <w:r>
        <w:rPr>
          <w:color w:val="FF0000"/>
        </w:rPr>
        <w:t xml:space="preserve"> telnet 10.155.32.134 2001</w:t>
      </w:r>
    </w:p>
    <w:p w:rsidR="00F2133E" w:rsidRDefault="00C72A40">
      <w:r>
        <w:t>Select one of the following options:</w:t>
      </w:r>
    </w:p>
    <w:p w:rsidR="00F2133E" w:rsidRDefault="00C72A40">
      <w:r>
        <w:t>1. Configure network settings</w:t>
      </w:r>
    </w:p>
    <w:p w:rsidR="00F2133E" w:rsidRDefault="00C72A40">
      <w:r>
        <w:t>2. Enter the activation code</w:t>
      </w:r>
    </w:p>
    <w:p w:rsidR="00F2133E" w:rsidRDefault="00C72A40">
      <w:r>
        <w:t>3. Shut down</w:t>
      </w:r>
    </w:p>
    <w:p w:rsidR="00F2133E" w:rsidRDefault="00C72A40">
      <w:r>
        <w:t xml:space="preserve">Enter option </w:t>
      </w:r>
      <w:proofErr w:type="gramStart"/>
      <w:r>
        <w:t>&lt;[</w:t>
      </w:r>
      <w:proofErr w:type="gramEnd"/>
      <w:r>
        <w:t>1] 2 or 3&gt;:</w:t>
      </w:r>
      <w:r>
        <w:rPr>
          <w:color w:val="FF0000"/>
        </w:rPr>
        <w:t>2</w:t>
      </w:r>
    </w:p>
    <w:p w:rsidR="00F2133E" w:rsidRDefault="00C72A40">
      <w:r>
        <w:t>Enter Activation Code</w:t>
      </w:r>
    </w:p>
    <w:p w:rsidR="00F2133E" w:rsidRDefault="00C72A40">
      <w:r>
        <w:t>--------------------</w:t>
      </w:r>
    </w:p>
    <w:p w:rsidR="00F2133E" w:rsidRDefault="00C72A40">
      <w:r>
        <w:t>Use an HTTP proxy to access the license server</w:t>
      </w:r>
      <w:proofErr w:type="gramStart"/>
      <w:r>
        <w:t>?&lt;</w:t>
      </w:r>
      <w:proofErr w:type="gramEnd"/>
      <w:r>
        <w:t>yes|[no]&gt;:</w:t>
      </w:r>
      <w:r>
        <w:rPr>
          <w:color w:val="FF0000"/>
        </w:rPr>
        <w:t>no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activation code (4 to 5 chars):</w:t>
      </w:r>
      <w:r>
        <w:rPr>
          <w:color w:val="FF0000"/>
        </w:rPr>
        <w:t>A3rO</w:t>
      </w:r>
      <w:proofErr w:type="gramStart"/>
      <w:r>
        <w:rPr>
          <w:color w:val="FF0000"/>
        </w:rPr>
        <w:t>!5</w:t>
      </w:r>
      <w:proofErr w:type="gramEnd"/>
      <w:r>
        <w:rPr>
          <w:color w:val="FF0000"/>
        </w:rPr>
        <w:t>#</w:t>
      </w:r>
    </w:p>
    <w:p w:rsidR="00F2133E" w:rsidRDefault="00C72A40">
      <w:r>
        <w:t xml:space="preserve">Enter the </w:t>
      </w:r>
      <w:proofErr w:type="spellStart"/>
      <w:r>
        <w:t>HiveOS</w:t>
      </w:r>
      <w:proofErr w:type="spellEnd"/>
      <w:r>
        <w:t xml:space="preserve"> Virtual Appliance serial number (14 chars):</w:t>
      </w:r>
      <w:r>
        <w:rPr>
          <w:color w:val="FF0000"/>
        </w:rPr>
        <w:t>12345678901234</w:t>
      </w:r>
    </w:p>
    <w:p w:rsidR="00F2133E" w:rsidRDefault="00C72A40">
      <w:r>
        <w:t xml:space="preserve">The </w:t>
      </w:r>
      <w:proofErr w:type="spellStart"/>
      <w:r>
        <w:t>HiveOS</w:t>
      </w:r>
      <w:proofErr w:type="spellEnd"/>
      <w:r>
        <w:t xml:space="preserve"> Virtual Appliance serial number 12345678901234 has been installed </w:t>
      </w:r>
    </w:p>
    <w:p w:rsidR="00F2133E" w:rsidRDefault="00C72A40">
      <w:proofErr w:type="gramStart"/>
      <w:r>
        <w:t>successfully</w:t>
      </w:r>
      <w:proofErr w:type="gramEnd"/>
      <w:r>
        <w:t xml:space="preserve">. To check it later, you can enter the "show </w:t>
      </w:r>
      <w:proofErr w:type="spellStart"/>
      <w:r>
        <w:t>hw</w:t>
      </w:r>
      <w:proofErr w:type="spellEnd"/>
      <w:r>
        <w:t>-info" command.</w:t>
      </w:r>
    </w:p>
    <w:p w:rsidR="00F2133E" w:rsidRDefault="00C72A40">
      <w:r>
        <w:t>Do you want to reboot now to activate the changes</w:t>
      </w:r>
      <w:proofErr w:type="gramStart"/>
      <w:r>
        <w:t>?&lt;</w:t>
      </w:r>
      <w:proofErr w:type="gramEnd"/>
      <w:r>
        <w:t>[yes]|no&gt;:</w:t>
      </w:r>
      <w:r>
        <w:rPr>
          <w:color w:val="FF0000"/>
        </w:rPr>
        <w:t>no</w:t>
      </w:r>
    </w:p>
    <w:p w:rsidR="00F2133E" w:rsidRDefault="00C72A40">
      <w:pPr>
        <w:rPr>
          <w:b/>
        </w:rPr>
      </w:pPr>
      <w:r>
        <w:rPr>
          <w:b/>
        </w:rPr>
        <w:t>Upgrade version</w:t>
      </w:r>
    </w:p>
    <w:p w:rsidR="00F2133E" w:rsidRDefault="00C72A40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f </w:t>
      </w:r>
      <w:proofErr w:type="gramStart"/>
      <w:r>
        <w:rPr>
          <w:rFonts w:hint="eastAsia"/>
          <w:b/>
        </w:rPr>
        <w:t>it</w:t>
      </w:r>
      <w:r>
        <w:rPr>
          <w:b/>
        </w:rPr>
        <w:t>’</w:t>
      </w:r>
      <w:r>
        <w:rPr>
          <w:rFonts w:hint="eastAsia"/>
          <w:b/>
        </w:rPr>
        <w:t>s</w:t>
      </w:r>
      <w:proofErr w:type="gramEnd"/>
      <w:r>
        <w:rPr>
          <w:rFonts w:hint="eastAsia"/>
          <w:b/>
        </w:rPr>
        <w:t xml:space="preserve"> sign ova, execute commands</w:t>
      </w:r>
      <w:r>
        <w:rPr>
          <w:b/>
        </w:rPr>
        <w:t>’’’</w:t>
      </w:r>
      <w:r>
        <w:rPr>
          <w:rFonts w:hint="eastAsia"/>
          <w:b/>
        </w:rPr>
        <w:t xml:space="preserve"> </w:t>
      </w:r>
      <w:r>
        <w:rPr>
          <w:b/>
        </w:rPr>
        <w:t>show system command "/opt/ah/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ah_delete_sigfile</w:t>
      </w:r>
      <w:proofErr w:type="spellEnd"/>
      <w:r>
        <w:rPr>
          <w:b/>
        </w:rPr>
        <w:t>" ‘’’</w:t>
      </w:r>
    </w:p>
    <w:p w:rsidR="00F2133E" w:rsidRDefault="00C72A40">
      <w:r>
        <w:t>AH-437d92#</w:t>
      </w:r>
      <w:r>
        <w:rPr>
          <w:color w:val="FF0000"/>
        </w:rPr>
        <w:t>save image scp://root@10.68.136.253:/home/qatest/cvg-ap-jan28.img</w:t>
      </w:r>
    </w:p>
    <w:p w:rsidR="00F2133E" w:rsidRDefault="00C72A40">
      <w:r>
        <w:t>Do you really want to update image</w:t>
      </w:r>
      <w:proofErr w:type="gramStart"/>
      <w:r>
        <w:t>?(</w:t>
      </w:r>
      <w:proofErr w:type="gramEnd"/>
      <w:r>
        <w:t>Y/N)</w:t>
      </w:r>
      <w:r>
        <w:rPr>
          <w:color w:val="FF0000"/>
        </w:rPr>
        <w:t>y</w:t>
      </w:r>
    </w:p>
    <w:p w:rsidR="00F2133E" w:rsidRDefault="00C72A40">
      <w:r>
        <w:t>Warning: Permanently added '10.68.136.253' (ECDSA) to the list of known hosts.</w:t>
      </w:r>
    </w:p>
    <w:p w:rsidR="00F2133E" w:rsidRDefault="00C72A40">
      <w:r>
        <w:t xml:space="preserve">root@10.68.136.253's password: </w:t>
      </w:r>
    </w:p>
    <w:p w:rsidR="00F2133E" w:rsidRDefault="00C72A40">
      <w:proofErr w:type="gramStart"/>
      <w:r>
        <w:t>cvg-ap-jan28.img</w:t>
      </w:r>
      <w:proofErr w:type="gramEnd"/>
      <w:r>
        <w:t xml:space="preserve">                              100%   19MB  19.2MB/s   00:01    </w:t>
      </w:r>
    </w:p>
    <w:p w:rsidR="00F2133E" w:rsidRDefault="00C72A40">
      <w:r>
        <w:t xml:space="preserve">Getting image version and </w:t>
      </w:r>
      <w:proofErr w:type="spellStart"/>
      <w:r>
        <w:t>ts</w:t>
      </w:r>
      <w:proofErr w:type="spellEnd"/>
      <w:r>
        <w:t xml:space="preserve"> information...success.</w:t>
      </w:r>
    </w:p>
    <w:p w:rsidR="00F2133E" w:rsidRDefault="00C72A40">
      <w:r>
        <w:t>Parsing boot file...success.</w:t>
      </w:r>
    </w:p>
    <w:p w:rsidR="00F2133E" w:rsidRDefault="00C72A40">
      <w:r>
        <w:t>Check if need to upgrade...Yes.</w:t>
      </w:r>
    </w:p>
    <w:p w:rsidR="00F2133E" w:rsidRDefault="00C72A40">
      <w:r>
        <w:t>Starting programming kernel image...success.</w:t>
      </w:r>
    </w:p>
    <w:p w:rsidR="00F2133E" w:rsidRDefault="00C72A40">
      <w:r>
        <w:t>Starting programming app image...success.</w:t>
      </w:r>
    </w:p>
    <w:p w:rsidR="00F2133E" w:rsidRDefault="00C72A40">
      <w:r>
        <w:t>Renew boot file...success.</w:t>
      </w:r>
    </w:p>
    <w:p w:rsidR="00F2133E" w:rsidRDefault="00C72A40">
      <w:r>
        <w:t>Image upgrade success.</w:t>
      </w:r>
    </w:p>
    <w:p w:rsidR="00F2133E" w:rsidRDefault="00C72A40">
      <w:r>
        <w:t>AH-437d92#</w:t>
      </w:r>
      <w:r>
        <w:rPr>
          <w:color w:val="FF0000"/>
        </w:rPr>
        <w:t>reboot</w:t>
      </w:r>
      <w:r>
        <w:t xml:space="preserve"> </w:t>
      </w:r>
    </w:p>
    <w:p w:rsidR="00F2133E" w:rsidRDefault="00C72A40">
      <w:r>
        <w:t>Do you really want to reboot? (Y/N</w:t>
      </w:r>
      <w:proofErr w:type="gramStart"/>
      <w:r>
        <w:t>)</w:t>
      </w:r>
      <w:r>
        <w:rPr>
          <w:color w:val="FF0000"/>
        </w:rPr>
        <w:t>y</w:t>
      </w:r>
      <w:proofErr w:type="gramEnd"/>
    </w:p>
    <w:p w:rsidR="00F2133E" w:rsidRDefault="00C72A40">
      <w:r>
        <w:t>Rebooting virtual machine...</w:t>
      </w:r>
    </w:p>
    <w:p w:rsidR="00F2133E" w:rsidRDefault="00C72A40">
      <w:r>
        <w:t xml:space="preserve">AH-437d92#2013-02-18 02:10:45 alert   </w:t>
      </w:r>
      <w:proofErr w:type="spellStart"/>
      <w:r>
        <w:t>ah_scd</w:t>
      </w:r>
      <w:proofErr w:type="spellEnd"/>
      <w:r>
        <w:t xml:space="preserve">: System is </w:t>
      </w:r>
      <w:proofErr w:type="gramStart"/>
      <w:r>
        <w:t>rebooting ...</w:t>
      </w:r>
      <w:proofErr w:type="gramEnd"/>
    </w:p>
    <w:p w:rsidR="00F2133E" w:rsidRDefault="00C72A40">
      <w:pPr>
        <w:rPr>
          <w:color w:val="FF0000"/>
        </w:rPr>
      </w:pPr>
      <w:r>
        <w:rPr>
          <w:color w:val="FF0000"/>
        </w:rPr>
        <w:t>Wait Virtual OS up for upgrade complete</w:t>
      </w:r>
    </w:p>
    <w:p w:rsidR="00F2133E" w:rsidRDefault="00C72A40">
      <w:pPr>
        <w:pStyle w:val="Heading4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4.Power</w:t>
      </w:r>
      <w:proofErr w:type="gramEnd"/>
      <w:r>
        <w:rPr>
          <w:sz w:val="24"/>
          <w:szCs w:val="24"/>
        </w:rPr>
        <w:t xml:space="preserve"> off the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for VM copying process(</w:t>
      </w:r>
      <w:r>
        <w:rPr>
          <w:color w:val="FF0000"/>
          <w:sz w:val="24"/>
          <w:szCs w:val="24"/>
        </w:rPr>
        <w:t xml:space="preserve">This step is critical, if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is up, we cannot copy the </w:t>
      </w:r>
      <w:proofErr w:type="spellStart"/>
      <w:r>
        <w:rPr>
          <w:color w:val="FF0000"/>
          <w:sz w:val="24"/>
          <w:szCs w:val="24"/>
        </w:rPr>
        <w:t>vm</w:t>
      </w:r>
      <w:proofErr w:type="spellEnd"/>
      <w:r>
        <w:rPr>
          <w:color w:val="FF0000"/>
          <w:sz w:val="24"/>
          <w:szCs w:val="24"/>
        </w:rPr>
        <w:t xml:space="preserve"> successfully</w:t>
      </w:r>
      <w:r>
        <w:rPr>
          <w:sz w:val="24"/>
          <w:szCs w:val="24"/>
        </w:rPr>
        <w:t>)</w:t>
      </w:r>
    </w:p>
    <w:p w:rsidR="00F2133E" w:rsidRDefault="00C72A40">
      <w:r>
        <w:rPr>
          <w:noProof/>
        </w:rPr>
        <w:drawing>
          <wp:inline distT="0" distB="0" distL="85723" distR="85723">
            <wp:extent cx="4819576" cy="198116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576" cy="198116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F2133E" w:rsidRDefault="00F2133E"/>
    <w:p w:rsidR="00F2133E" w:rsidRDefault="00C72A40">
      <w:pPr>
        <w:pStyle w:val="Heading3"/>
      </w:pPr>
      <w:r>
        <w:t xml:space="preserve">Copy </w:t>
      </w:r>
      <w:proofErr w:type="spellStart"/>
      <w:r>
        <w:t>VirtualMachine</w:t>
      </w:r>
      <w:proofErr w:type="spellEnd"/>
    </w:p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1. Copy </w:t>
      </w:r>
      <w:proofErr w:type="spellStart"/>
      <w:r>
        <w:rPr>
          <w:sz w:val="24"/>
          <w:szCs w:val="24"/>
        </w:rPr>
        <w:t>VirtualMachine’s</w:t>
      </w:r>
      <w:proofErr w:type="spellEnd"/>
      <w:r>
        <w:rPr>
          <w:sz w:val="24"/>
          <w:szCs w:val="24"/>
        </w:rPr>
        <w:t xml:space="preserve"> preparation</w:t>
      </w:r>
    </w:p>
    <w:p w:rsidR="00F2133E" w:rsidRDefault="00C72A40">
      <w:r>
        <w:t xml:space="preserve">Before copy process, you should confirm your template </w:t>
      </w:r>
      <w:proofErr w:type="spellStart"/>
      <w:r>
        <w:t>VirtualMachine’s</w:t>
      </w:r>
      <w:proofErr w:type="spellEnd"/>
      <w:r>
        <w:t xml:space="preserve"> status: </w:t>
      </w:r>
    </w:p>
    <w:p w:rsidR="00F2133E" w:rsidRDefault="00C72A40">
      <w:pPr>
        <w:rPr>
          <w:b/>
          <w:color w:val="FF0000"/>
        </w:rPr>
      </w:pPr>
      <w:r>
        <w:rPr>
          <w:b/>
          <w:color w:val="FF0000"/>
        </w:rPr>
        <w:t xml:space="preserve">a. Power off; </w:t>
      </w:r>
    </w:p>
    <w:p w:rsidR="00F2133E" w:rsidRDefault="00C72A40">
      <w:r>
        <w:t>b. Serial port had been correctly configured; (0-1024 is reserves serial port, cannot be used for network connect, recommend the number start from 2001);</w:t>
      </w:r>
    </w:p>
    <w:p w:rsidR="00F2133E" w:rsidRDefault="00C72A40">
      <w:r>
        <w:t xml:space="preserve">c. Memory had been modified to </w:t>
      </w:r>
      <w:r>
        <w:rPr>
          <w:color w:val="FF0000"/>
        </w:rPr>
        <w:t>256M</w:t>
      </w:r>
      <w:r>
        <w:t>;</w:t>
      </w:r>
    </w:p>
    <w:p w:rsidR="00F2133E" w:rsidRDefault="00C72A40">
      <w:r>
        <w:t>d. Eth0&amp;1’ network had been correctly configured; (especially eth0, should not be linked to public network);</w:t>
      </w:r>
    </w:p>
    <w:p w:rsidR="00F2133E" w:rsidRDefault="00C72A40">
      <w:r>
        <w:t xml:space="preserve">e. The </w:t>
      </w:r>
      <w:proofErr w:type="spellStart"/>
      <w:r>
        <w:t>VirtualMachine</w:t>
      </w:r>
      <w:proofErr w:type="spellEnd"/>
      <w:r>
        <w:t xml:space="preserve"> had been active and upgraded to the version you want already if need;</w:t>
      </w:r>
    </w:p>
    <w:p w:rsidR="00F2133E" w:rsidRDefault="00F2133E"/>
    <w:p w:rsidR="00F2133E" w:rsidRDefault="00C72A40">
      <w:pPr>
        <w:pStyle w:val="Heading4"/>
        <w:rPr>
          <w:sz w:val="24"/>
          <w:szCs w:val="24"/>
        </w:rPr>
      </w:pPr>
      <w:r>
        <w:rPr>
          <w:sz w:val="24"/>
          <w:szCs w:val="24"/>
        </w:rPr>
        <w:t xml:space="preserve">2. Copy </w:t>
      </w:r>
      <w:proofErr w:type="spellStart"/>
      <w:r>
        <w:rPr>
          <w:sz w:val="24"/>
          <w:szCs w:val="24"/>
        </w:rPr>
        <w:t>VirtualMachine</w:t>
      </w:r>
      <w:proofErr w:type="spellEnd"/>
      <w:r>
        <w:rPr>
          <w:sz w:val="24"/>
          <w:szCs w:val="24"/>
        </w:rPr>
        <w:t xml:space="preserve"> via script</w:t>
      </w:r>
    </w:p>
    <w:p w:rsidR="00F2133E" w:rsidRDefault="00C72A40">
      <w:r>
        <w:t>Login</w:t>
      </w:r>
      <w:r>
        <w:rPr>
          <w:rFonts w:hint="eastAsia"/>
        </w:rPr>
        <w:t xml:space="preserve"> you</w:t>
      </w:r>
      <w:r>
        <w:t xml:space="preserve">r </w:t>
      </w:r>
      <w:proofErr w:type="spellStart"/>
      <w:r>
        <w:t>linux</w:t>
      </w:r>
      <w:proofErr w:type="spellEnd"/>
      <w:r>
        <w:t xml:space="preserve"> server which has been checked out the code from my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firstly, my environment’s scripts path is as below:</w:t>
      </w:r>
    </w:p>
    <w:p w:rsidR="00F2133E" w:rsidRDefault="00C72A40">
      <w:r>
        <w:t>root@Linux227:/home/will/</w:t>
      </w:r>
      <w:proofErr w:type="spellStart"/>
      <w:r>
        <w:t>git</w:t>
      </w:r>
      <w:proofErr w:type="spellEnd"/>
      <w:r>
        <w:t xml:space="preserve">/VMware/scripts# </w:t>
      </w:r>
      <w:proofErr w:type="spellStart"/>
      <w:r>
        <w:t>pwd</w:t>
      </w:r>
      <w:proofErr w:type="spellEnd"/>
    </w:p>
    <w:p w:rsidR="00F2133E" w:rsidRDefault="00C72A40">
      <w:r>
        <w:t>/home/will/</w:t>
      </w:r>
      <w:proofErr w:type="spellStart"/>
      <w:r>
        <w:t>git</w:t>
      </w:r>
      <w:proofErr w:type="spellEnd"/>
      <w:r>
        <w:t>/VMware/scripts</w:t>
      </w:r>
    </w:p>
    <w:p w:rsidR="00F2133E" w:rsidRDefault="00C72A40">
      <w:pPr>
        <w:rPr>
          <w:b/>
          <w:bCs/>
        </w:rPr>
      </w:pPr>
      <w:r>
        <w:rPr>
          <w:b/>
          <w:bCs/>
        </w:rPr>
        <w:t>For example:</w:t>
      </w:r>
    </w:p>
    <w:p w:rsidR="00F2133E" w:rsidRDefault="00C72A40">
      <w:pPr>
        <w:rPr>
          <w:b/>
          <w:bCs/>
        </w:rPr>
      </w:pPr>
      <w:r>
        <w:rPr>
          <w:b/>
          <w:bCs/>
        </w:rPr>
        <w:t xml:space="preserve">If we want to copy 5 </w:t>
      </w:r>
      <w:proofErr w:type="spellStart"/>
      <w:r>
        <w:rPr>
          <w:b/>
          <w:bCs/>
        </w:rPr>
        <w:t>vms</w:t>
      </w:r>
      <w:proofErr w:type="spellEnd"/>
      <w:r>
        <w:rPr>
          <w:b/>
          <w:bCs/>
        </w:rPr>
        <w:t>, such as vm002-vm006 on blade server 10.155.81.236 which has been created vm001 already.</w:t>
      </w:r>
    </w:p>
    <w:p w:rsidR="00F2133E" w:rsidRDefault="00C72A40">
      <w:proofErr w:type="gramStart"/>
      <w:r>
        <w:t>we</w:t>
      </w:r>
      <w:proofErr w:type="gramEnd"/>
      <w:r>
        <w:t xml:space="preserve"> can use the cli as below:</w:t>
      </w:r>
    </w:p>
    <w:p w:rsidR="00F2133E" w:rsidRPr="00BB78AD" w:rsidRDefault="00C72A40">
      <w:pPr>
        <w:rPr>
          <w:b/>
          <w:bCs/>
          <w:i/>
        </w:rPr>
      </w:pPr>
      <w:proofErr w:type="gramStart"/>
      <w:r w:rsidRPr="00BB78AD">
        <w:rPr>
          <w:b/>
          <w:bCs/>
          <w:i/>
        </w:rPr>
        <w:t>python</w:t>
      </w:r>
      <w:proofErr w:type="gramEnd"/>
      <w:r w:rsidR="0019186E" w:rsidRPr="00BB78AD">
        <w:rPr>
          <w:b/>
          <w:bCs/>
          <w:i/>
        </w:rPr>
        <w:t xml:space="preserve"> vm_copy.py -</w:t>
      </w:r>
      <w:proofErr w:type="spellStart"/>
      <w:r w:rsidR="0019186E" w:rsidRPr="00BB78AD">
        <w:rPr>
          <w:b/>
          <w:bCs/>
          <w:i/>
        </w:rPr>
        <w:t>i</w:t>
      </w:r>
      <w:proofErr w:type="spellEnd"/>
      <w:r w:rsidR="0019186E" w:rsidRPr="00BB78AD">
        <w:rPr>
          <w:b/>
          <w:bCs/>
          <w:i/>
        </w:rPr>
        <w:t xml:space="preserve"> '10.155.81.236' --</w:t>
      </w:r>
      <w:r w:rsidRPr="00BB78AD">
        <w:rPr>
          <w:b/>
          <w:bCs/>
          <w:i/>
        </w:rPr>
        <w:t xml:space="preserve">parameters </w:t>
      </w:r>
      <w:proofErr w:type="spellStart"/>
      <w:r w:rsidRPr="00BB78AD">
        <w:rPr>
          <w:b/>
          <w:bCs/>
          <w:i/>
        </w:rPr>
        <w:t>vm.src</w:t>
      </w:r>
      <w:proofErr w:type="spellEnd"/>
      <w:r w:rsidRPr="00BB78AD">
        <w:rPr>
          <w:b/>
          <w:bCs/>
          <w:i/>
        </w:rPr>
        <w:t xml:space="preserve">=vm001 </w:t>
      </w:r>
      <w:proofErr w:type="spellStart"/>
      <w:r w:rsidRPr="00BB78AD">
        <w:rPr>
          <w:b/>
          <w:bCs/>
          <w:i/>
        </w:rPr>
        <w:t>vm.dst</w:t>
      </w:r>
      <w:proofErr w:type="spellEnd"/>
      <w:r w:rsidRPr="00BB78AD">
        <w:rPr>
          <w:b/>
          <w:bCs/>
          <w:i/>
        </w:rPr>
        <w:t>=v</w:t>
      </w:r>
      <w:r w:rsidR="0019186E" w:rsidRPr="00BB78AD">
        <w:rPr>
          <w:b/>
          <w:bCs/>
          <w:i/>
        </w:rPr>
        <w:t>m002-vm006 --</w:t>
      </w:r>
      <w:r w:rsidR="00EC4E4E" w:rsidRPr="00BB78AD">
        <w:rPr>
          <w:b/>
          <w:bCs/>
          <w:i/>
        </w:rPr>
        <w:t>debug info -l /</w:t>
      </w:r>
      <w:proofErr w:type="spellStart"/>
      <w:r w:rsidR="00EC4E4E" w:rsidRPr="00BB78AD">
        <w:rPr>
          <w:b/>
          <w:bCs/>
          <w:i/>
        </w:rPr>
        <w:t>tmp</w:t>
      </w:r>
      <w:proofErr w:type="spellEnd"/>
      <w:r w:rsidR="00EC4E4E" w:rsidRPr="00BB78AD">
        <w:rPr>
          <w:b/>
          <w:bCs/>
          <w:i/>
        </w:rPr>
        <w:t>/</w:t>
      </w:r>
      <w:r w:rsidRPr="00BB78AD">
        <w:rPr>
          <w:b/>
          <w:bCs/>
          <w:i/>
        </w:rPr>
        <w:t>vm</w:t>
      </w:r>
      <w:r w:rsidR="00EC4E4E" w:rsidRPr="00BB78AD">
        <w:rPr>
          <w:b/>
          <w:bCs/>
          <w:i/>
        </w:rPr>
        <w:t>_copy</w:t>
      </w:r>
      <w:r w:rsidRPr="00BB78AD">
        <w:rPr>
          <w:b/>
          <w:bCs/>
          <w:i/>
        </w:rPr>
        <w:t>.log</w:t>
      </w:r>
    </w:p>
    <w:p w:rsidR="00F2133E" w:rsidRDefault="00F2133E"/>
    <w:p w:rsidR="00F2133E" w:rsidRDefault="00F2133E"/>
    <w:p w:rsidR="00F2133E" w:rsidRDefault="00C72A40">
      <w:pPr>
        <w:pStyle w:val="Heading3"/>
      </w:pPr>
      <w:r>
        <w:t xml:space="preserve">Manage </w:t>
      </w:r>
      <w:proofErr w:type="spellStart"/>
      <w:r>
        <w:t>VirtualMachine</w:t>
      </w:r>
      <w:proofErr w:type="spellEnd"/>
      <w:r>
        <w:rPr>
          <w:rFonts w:hint="eastAsia"/>
        </w:rPr>
        <w:t xml:space="preserve"> </w:t>
      </w:r>
      <w:r>
        <w:t>on VMware level</w:t>
      </w:r>
    </w:p>
    <w:p w:rsidR="00F2133E" w:rsidRDefault="00C72A40" w:rsidP="00EC4E4E">
      <w:pPr>
        <w:pStyle w:val="ListParagraph"/>
        <w:numPr>
          <w:ilvl w:val="0"/>
          <w:numId w:val="2"/>
        </w:numPr>
        <w:rPr>
          <w:b/>
        </w:rPr>
      </w:pPr>
      <w:r w:rsidRPr="00EC4E4E">
        <w:rPr>
          <w:b/>
        </w:rPr>
        <w:t>Power on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vm_poweron.py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/vm_poweron.log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Power off vm002-vm006</w:t>
      </w:r>
    </w:p>
    <w:p w:rsidR="00EC4E4E" w:rsidRPr="00C72A40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vm_poweroff.py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/vm_poweroff.log</w:t>
      </w:r>
    </w:p>
    <w:p w:rsidR="00EC4E4E" w:rsidRDefault="00EC4E4E" w:rsidP="00EC4E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 vm002-</w:t>
      </w:r>
      <w:r w:rsidR="00C72A40">
        <w:rPr>
          <w:b/>
        </w:rPr>
        <w:t>vm</w:t>
      </w:r>
      <w:r>
        <w:rPr>
          <w:b/>
        </w:rPr>
        <w:t>006</w:t>
      </w:r>
    </w:p>
    <w:p w:rsidR="00EC4E4E" w:rsidRDefault="00EC4E4E" w:rsidP="00EC4E4E">
      <w:pPr>
        <w:rPr>
          <w:i/>
        </w:rPr>
      </w:pPr>
      <w:proofErr w:type="gramStart"/>
      <w:r w:rsidRPr="00C72A40">
        <w:rPr>
          <w:i/>
        </w:rPr>
        <w:t>python</w:t>
      </w:r>
      <w:proofErr w:type="gramEnd"/>
      <w:r w:rsidRPr="00C72A40">
        <w:rPr>
          <w:i/>
        </w:rPr>
        <w:t xml:space="preserve"> vm_del.py -</w:t>
      </w:r>
      <w:proofErr w:type="spellStart"/>
      <w:r w:rsidRPr="00C72A40">
        <w:rPr>
          <w:i/>
        </w:rPr>
        <w:t>i</w:t>
      </w:r>
      <w:proofErr w:type="spellEnd"/>
      <w:r w:rsidRPr="00C72A40">
        <w:rPr>
          <w:i/>
        </w:rPr>
        <w:t xml:space="preserve"> '10.155.81.236' --parameters vm.name=vm002-vm006 --debug info -l /</w:t>
      </w:r>
      <w:proofErr w:type="spellStart"/>
      <w:r w:rsidRPr="00C72A40">
        <w:rPr>
          <w:i/>
        </w:rPr>
        <w:t>tmp</w:t>
      </w:r>
      <w:proofErr w:type="spellEnd"/>
      <w:r w:rsidRPr="00C72A40">
        <w:rPr>
          <w:i/>
        </w:rPr>
        <w:t>/vm_del.log</w:t>
      </w:r>
    </w:p>
    <w:p w:rsidR="00084880" w:rsidRDefault="00084880" w:rsidP="0008488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 vlan002-vlan006 to</w:t>
      </w:r>
      <w:r>
        <w:rPr>
          <w:b/>
        </w:rPr>
        <w:t xml:space="preserve"> </w:t>
      </w:r>
      <w:r>
        <w:rPr>
          <w:b/>
        </w:rPr>
        <w:t xml:space="preserve">the eth1 of </w:t>
      </w:r>
      <w:r>
        <w:rPr>
          <w:b/>
        </w:rPr>
        <w:t>vm002-vm006</w:t>
      </w:r>
    </w:p>
    <w:p w:rsidR="00A84665" w:rsidRDefault="00A84665" w:rsidP="00A84665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vm_sub</w:t>
      </w:r>
      <w:r w:rsidRPr="00A84665">
        <w:rPr>
          <w:i/>
        </w:rPr>
        <w:t>.py -</w:t>
      </w:r>
      <w:proofErr w:type="spellStart"/>
      <w:r w:rsidRPr="00A84665">
        <w:rPr>
          <w:i/>
        </w:rPr>
        <w:t>i</w:t>
      </w:r>
      <w:proofErr w:type="spellEnd"/>
      <w:r w:rsidRPr="00A84665">
        <w:rPr>
          <w:i/>
        </w:rPr>
        <w:t xml:space="preserve"> '10.155.81.236' --parameters vm.name=vm002-vm006</w:t>
      </w:r>
      <w:r>
        <w:rPr>
          <w:i/>
        </w:rPr>
        <w:t xml:space="preserve"> vm.is_eth1=true vm.eth1=vlan002-vlan006</w:t>
      </w:r>
      <w:r w:rsidR="006E1DAF">
        <w:rPr>
          <w:i/>
        </w:rPr>
        <w:t xml:space="preserve"> --debug info -l /</w:t>
      </w:r>
      <w:proofErr w:type="spellStart"/>
      <w:r w:rsidR="006E1DAF">
        <w:rPr>
          <w:i/>
        </w:rPr>
        <w:t>tmp</w:t>
      </w:r>
      <w:proofErr w:type="spellEnd"/>
      <w:r w:rsidR="006E1DAF">
        <w:rPr>
          <w:i/>
        </w:rPr>
        <w:t>/vm_sub</w:t>
      </w:r>
      <w:r w:rsidRPr="00A84665">
        <w:rPr>
          <w:i/>
        </w:rPr>
        <w:t>.log</w:t>
      </w:r>
    </w:p>
    <w:p w:rsidR="00987FDC" w:rsidRPr="00A84665" w:rsidRDefault="00987FDC" w:rsidP="00A84665">
      <w:pPr>
        <w:rPr>
          <w:i/>
        </w:rPr>
      </w:pPr>
      <w:r>
        <w:rPr>
          <w:noProof/>
        </w:rPr>
        <w:drawing>
          <wp:inline distT="0" distB="0" distL="0" distR="0" wp14:anchorId="08B675D2" wp14:editId="70643CCE">
            <wp:extent cx="28289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4DD" w:rsidRDefault="00CD14DD" w:rsidP="00CD14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 2002-2006</w:t>
      </w:r>
      <w:r>
        <w:rPr>
          <w:b/>
        </w:rPr>
        <w:t xml:space="preserve"> to </w:t>
      </w:r>
      <w:r>
        <w:rPr>
          <w:b/>
        </w:rPr>
        <w:t>serial port</w:t>
      </w:r>
      <w:r>
        <w:rPr>
          <w:b/>
        </w:rPr>
        <w:t xml:space="preserve"> of vm002-vm006</w:t>
      </w:r>
    </w:p>
    <w:p w:rsidR="00CD14DD" w:rsidRDefault="00CD14DD" w:rsidP="00CD14DD">
      <w:pPr>
        <w:rPr>
          <w:i/>
        </w:rPr>
      </w:pPr>
      <w:proofErr w:type="gramStart"/>
      <w:r>
        <w:rPr>
          <w:i/>
        </w:rPr>
        <w:t>python</w:t>
      </w:r>
      <w:proofErr w:type="gramEnd"/>
      <w:r>
        <w:rPr>
          <w:i/>
        </w:rPr>
        <w:t xml:space="preserve"> vm_sub</w:t>
      </w:r>
      <w:r w:rsidRPr="00A84665">
        <w:rPr>
          <w:i/>
        </w:rPr>
        <w:t>.py -</w:t>
      </w:r>
      <w:proofErr w:type="spellStart"/>
      <w:r w:rsidRPr="00A84665">
        <w:rPr>
          <w:i/>
        </w:rPr>
        <w:t>i</w:t>
      </w:r>
      <w:proofErr w:type="spellEnd"/>
      <w:r w:rsidRPr="00A84665">
        <w:rPr>
          <w:i/>
        </w:rPr>
        <w:t xml:space="preserve"> '10.155.81.236' --parameters vm.name=vm002-vm006</w:t>
      </w:r>
      <w:r>
        <w:rPr>
          <w:i/>
        </w:rPr>
        <w:t xml:space="preserve"> </w:t>
      </w:r>
      <w:proofErr w:type="spellStart"/>
      <w:r>
        <w:rPr>
          <w:i/>
        </w:rPr>
        <w:t>vm.is_serial</w:t>
      </w:r>
      <w:proofErr w:type="spellEnd"/>
      <w:r>
        <w:rPr>
          <w:i/>
        </w:rPr>
        <w:t xml:space="preserve">=true </w:t>
      </w:r>
      <w:proofErr w:type="spellStart"/>
      <w:r>
        <w:rPr>
          <w:i/>
        </w:rPr>
        <w:t>vm.serial</w:t>
      </w:r>
      <w:proofErr w:type="spellEnd"/>
      <w:r>
        <w:rPr>
          <w:i/>
        </w:rPr>
        <w:t>=2002-2006</w:t>
      </w:r>
      <w:r w:rsidRPr="00CD14DD">
        <w:rPr>
          <w:i/>
        </w:rPr>
        <w:t xml:space="preserve"> </w:t>
      </w:r>
      <w:r>
        <w:rPr>
          <w:i/>
        </w:rPr>
        <w:t>--debug info -l /</w:t>
      </w:r>
      <w:proofErr w:type="spellStart"/>
      <w:r>
        <w:rPr>
          <w:i/>
        </w:rPr>
        <w:t>tmp</w:t>
      </w:r>
      <w:proofErr w:type="spellEnd"/>
      <w:r>
        <w:rPr>
          <w:i/>
        </w:rPr>
        <w:t>/vm_sub</w:t>
      </w:r>
      <w:r w:rsidRPr="00A84665">
        <w:rPr>
          <w:i/>
        </w:rPr>
        <w:t>.log</w:t>
      </w:r>
    </w:p>
    <w:p w:rsidR="00987FDC" w:rsidRPr="00A84665" w:rsidRDefault="00987FDC" w:rsidP="00CD14DD">
      <w:pPr>
        <w:rPr>
          <w:i/>
        </w:rPr>
      </w:pPr>
      <w:r>
        <w:rPr>
          <w:noProof/>
        </w:rPr>
        <w:drawing>
          <wp:inline distT="0" distB="0" distL="0" distR="0" wp14:anchorId="33A8463F" wp14:editId="74181080">
            <wp:extent cx="28289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80" w:rsidRPr="00C72A40" w:rsidRDefault="00084880" w:rsidP="00EC4E4E">
      <w:pPr>
        <w:rPr>
          <w:i/>
        </w:rPr>
      </w:pPr>
    </w:p>
    <w:p w:rsidR="00EC4E4E" w:rsidRPr="00EC4E4E" w:rsidRDefault="00EC4E4E" w:rsidP="00EC4E4E">
      <w:pPr>
        <w:rPr>
          <w:b/>
        </w:rPr>
      </w:pPr>
    </w:p>
    <w:p w:rsidR="00F2133E" w:rsidRDefault="00F2133E"/>
    <w:sectPr w:rsidR="00F213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950D82"/>
    <w:multiLevelType w:val="hybridMultilevel"/>
    <w:tmpl w:val="E04C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A1B80"/>
    <w:multiLevelType w:val="hybridMultilevel"/>
    <w:tmpl w:val="55342FA8"/>
    <w:lvl w:ilvl="0" w:tplc="ABC2C7B8">
      <w:start w:val="1"/>
      <w:numFmt w:val="decimal"/>
      <w:lvlRestart w:val="0"/>
      <w:lvlText w:val="%1."/>
      <w:lvlJc w:val="left"/>
      <w:pPr>
        <w:tabs>
          <w:tab w:val="num" w:pos="0"/>
        </w:tabs>
        <w:ind w:left="420" w:hanging="420"/>
      </w:pPr>
    </w:lvl>
    <w:lvl w:ilvl="1" w:tplc="968AD19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536CB57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6F2A137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D6646E2E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3B7C7FC0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518860FC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34207A0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DFBE27AC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F2133E"/>
    <w:rsid w:val="00084880"/>
    <w:rsid w:val="0019186E"/>
    <w:rsid w:val="003631BB"/>
    <w:rsid w:val="006E1DAF"/>
    <w:rsid w:val="00987FDC"/>
    <w:rsid w:val="00A84665"/>
    <w:rsid w:val="00BB78AD"/>
    <w:rsid w:val="00C72A40"/>
    <w:rsid w:val="00CD14DD"/>
    <w:rsid w:val="00EC4E4E"/>
    <w:rsid w:val="00F2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E13EB-A7EF-4041-9697-25AB92D9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7" w:lineRule="auto"/>
      <w:outlineLvl w:val="3"/>
    </w:pPr>
    <w:rPr>
      <w:rFonts w:ascii="Cambria" w:hAnsi="Cambria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customStyle="1" w:styleId="ListParagraph1">
    <w:name w:val="List Paragraph1"/>
    <w:basedOn w:val="Normal"/>
    <w:pPr>
      <w:ind w:firstLineChars="200" w:firstLine="200"/>
    </w:pPr>
  </w:style>
  <w:style w:type="paragraph" w:styleId="DocumentMap">
    <w:name w:val="Document Map"/>
    <w:basedOn w:val="Normal"/>
    <w:rPr>
      <w:rFonts w:ascii="宋体"/>
      <w:sz w:val="18"/>
      <w:szCs w:val="18"/>
    </w:rPr>
  </w:style>
  <w:style w:type="paragraph" w:customStyle="1" w:styleId="Body">
    <w:name w:val="Body"/>
    <w:rPr>
      <w:rFonts w:ascii="Trebuchet MS" w:eastAsia="Times" w:hAnsi="Trebuchet MS"/>
      <w:lang w:eastAsia="en-US"/>
    </w:rPr>
  </w:style>
  <w:style w:type="paragraph" w:styleId="ListParagraph">
    <w:name w:val="List Paragraph"/>
    <w:basedOn w:val="Normal"/>
    <w:uiPriority w:val="34"/>
    <w:qFormat/>
    <w:rsid w:val="00E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wcai</dc:creator>
  <cp:lastModifiedBy>Wei Cai</cp:lastModifiedBy>
  <cp:revision>84</cp:revision>
  <dcterms:created xsi:type="dcterms:W3CDTF">2013-02-18T01:33:00Z</dcterms:created>
  <dcterms:modified xsi:type="dcterms:W3CDTF">2014-11-24T10:30:00Z</dcterms:modified>
</cp:coreProperties>
</file>